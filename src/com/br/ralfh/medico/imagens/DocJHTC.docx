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BD" w:rsidRDefault="004C4D52" w:rsidP="00281477">
      <w:pPr>
        <w:ind w:left="-1191"/>
      </w:pPr>
      <w:r>
        <w:rPr>
          <w:noProof/>
          <w:lang w:eastAsia="pt-BR"/>
        </w:rPr>
        <w:drawing>
          <wp:inline distT="0" distB="0" distL="0" distR="0">
            <wp:extent cx="2162175" cy="1219200"/>
            <wp:effectExtent l="0" t="0" r="9525" b="0"/>
            <wp:docPr id="2" name="Imagem 1" descr="cabjht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jhtc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0BD" w:rsidSect="00820FC3">
      <w:footerReference w:type="default" r:id="rId7"/>
      <w:pgSz w:w="11906" w:h="16838"/>
      <w:pgMar w:top="2268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463" w:rsidRDefault="00590463" w:rsidP="002E0396">
      <w:pPr>
        <w:spacing w:after="0" w:line="240" w:lineRule="auto"/>
      </w:pPr>
      <w:r>
        <w:separator/>
      </w:r>
    </w:p>
  </w:endnote>
  <w:endnote w:type="continuationSeparator" w:id="0">
    <w:p w:rsidR="00590463" w:rsidRDefault="00590463" w:rsidP="002E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396" w:rsidRDefault="00CA1EED" w:rsidP="00820FC3">
    <w:pPr>
      <w:pStyle w:val="Rodap"/>
      <w:ind w:left="-1191"/>
    </w:pPr>
    <w:r>
      <w:rPr>
        <w:noProof/>
        <w:lang w:eastAsia="pt-BR"/>
      </w:rPr>
      <w:drawing>
        <wp:inline distT="0" distB="0" distL="0" distR="0">
          <wp:extent cx="2162175" cy="676275"/>
          <wp:effectExtent l="19050" t="0" r="9525" b="0"/>
          <wp:docPr id="7" name="Imagem 6" descr="rdpjht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dpjht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217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E0396" w:rsidRDefault="002E039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463" w:rsidRDefault="00590463" w:rsidP="002E0396">
      <w:pPr>
        <w:spacing w:after="0" w:line="240" w:lineRule="auto"/>
      </w:pPr>
      <w:r>
        <w:separator/>
      </w:r>
    </w:p>
  </w:footnote>
  <w:footnote w:type="continuationSeparator" w:id="0">
    <w:p w:rsidR="00590463" w:rsidRDefault="00590463" w:rsidP="002E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919D3"/>
    <w:rsid w:val="001F18A9"/>
    <w:rsid w:val="00281477"/>
    <w:rsid w:val="002E0396"/>
    <w:rsid w:val="003D5721"/>
    <w:rsid w:val="003F2BC7"/>
    <w:rsid w:val="004C4D52"/>
    <w:rsid w:val="00590463"/>
    <w:rsid w:val="007C5152"/>
    <w:rsid w:val="007F2C33"/>
    <w:rsid w:val="00820FC3"/>
    <w:rsid w:val="00A919D3"/>
    <w:rsid w:val="00C3449F"/>
    <w:rsid w:val="00C5030B"/>
    <w:rsid w:val="00C630BD"/>
    <w:rsid w:val="00CA1EED"/>
    <w:rsid w:val="00D01D3E"/>
    <w:rsid w:val="00EC3C9C"/>
    <w:rsid w:val="00F81E46"/>
    <w:rsid w:val="00FB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49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E0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0396"/>
  </w:style>
  <w:style w:type="paragraph" w:styleId="Rodap">
    <w:name w:val="footer"/>
    <w:basedOn w:val="Normal"/>
    <w:link w:val="RodapChar"/>
    <w:uiPriority w:val="99"/>
    <w:unhideWhenUsed/>
    <w:rsid w:val="002E0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k\Desktop\jhtctimbr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jhtctimbre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tpk</dc:creator>
  <cp:lastModifiedBy>tpk</cp:lastModifiedBy>
  <cp:revision>2</cp:revision>
  <cp:lastPrinted>2014-07-10T17:36:00Z</cp:lastPrinted>
  <dcterms:created xsi:type="dcterms:W3CDTF">2014-07-17T13:40:00Z</dcterms:created>
  <dcterms:modified xsi:type="dcterms:W3CDTF">2014-08-25T11:19:00Z</dcterms:modified>
</cp:coreProperties>
</file>